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BA2C5B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MX"/>
        </w:rPr>
      </w:pPr>
    </w:p>
    <w:p w:rsidR="0065395F" w:rsidRPr="00BA2C5B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MX"/>
        </w:rPr>
      </w:pPr>
      <w:r w:rsidRPr="00BA2C5B">
        <w:rPr>
          <w:rFonts w:asciiTheme="minorHAnsi" w:hAnsiTheme="minorHAnsi" w:cstheme="minorHAnsi"/>
          <w:lang w:val="es-MX"/>
        </w:rPr>
        <w:t xml:space="preserve">Minuta Reuniones </w:t>
      </w:r>
    </w:p>
    <w:p w:rsidR="0065395F" w:rsidRPr="00BA2C5B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MX"/>
        </w:rPr>
      </w:pPr>
      <w:r w:rsidRPr="00BA2C5B">
        <w:rPr>
          <w:rFonts w:asciiTheme="minorHAnsi" w:hAnsiTheme="minorHAnsi" w:cstheme="minorHAnsi"/>
          <w:lang w:val="es-MX"/>
        </w:rPr>
        <w:t xml:space="preserve">DL </w:t>
      </w:r>
      <w:r w:rsidR="006F0A0D">
        <w:rPr>
          <w:rFonts w:asciiTheme="minorHAnsi" w:hAnsiTheme="minorHAnsi" w:cstheme="minorHAnsi"/>
          <w:lang w:val="es-MX"/>
        </w:rPr>
        <w:t>/ Gerencia</w:t>
      </w:r>
      <w:bookmarkStart w:id="0" w:name="_GoBack"/>
      <w:bookmarkEnd w:id="0"/>
      <w:r w:rsidR="006137E5" w:rsidRPr="00BA2C5B">
        <w:rPr>
          <w:rFonts w:asciiTheme="minorHAnsi" w:hAnsiTheme="minorHAnsi" w:cstheme="minorHAnsi"/>
          <w:lang w:val="es-MX"/>
        </w:rPr>
        <w:t xml:space="preserve"> Tecnología</w:t>
      </w:r>
    </w:p>
    <w:p w:rsidR="0065395F" w:rsidRPr="00BA2C5B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MX"/>
        </w:rPr>
      </w:pPr>
    </w:p>
    <w:tbl>
      <w:tblPr>
        <w:tblW w:w="10349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8"/>
        <w:gridCol w:w="422"/>
        <w:gridCol w:w="12"/>
        <w:gridCol w:w="1985"/>
        <w:gridCol w:w="1676"/>
        <w:gridCol w:w="20"/>
        <w:gridCol w:w="1706"/>
        <w:gridCol w:w="2410"/>
      </w:tblGrid>
      <w:tr w:rsidR="006D1BD7" w:rsidRPr="00BA2C5B" w:rsidTr="006137E5">
        <w:trPr>
          <w:trHeight w:val="1065"/>
        </w:trPr>
        <w:tc>
          <w:tcPr>
            <w:tcW w:w="2118" w:type="dxa"/>
            <w:vMerge w:val="restart"/>
            <w:shd w:val="clear" w:color="auto" w:fill="E0E0E0"/>
          </w:tcPr>
          <w:p w:rsidR="006D1BD7" w:rsidRPr="00BA2C5B" w:rsidRDefault="006D1BD7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Asistentes</w:t>
            </w:r>
          </w:p>
        </w:tc>
        <w:tc>
          <w:tcPr>
            <w:tcW w:w="4115" w:type="dxa"/>
            <w:gridSpan w:val="5"/>
            <w:tcBorders>
              <w:right w:val="single" w:sz="4" w:space="0" w:color="FFFFFF" w:themeColor="background1"/>
            </w:tcBorders>
          </w:tcPr>
          <w:p w:rsidR="006D1BD7" w:rsidRPr="00BA2C5B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BA2C5B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BA2C5B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 xml:space="preserve"> Andrés Santa María (AS)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(BC)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         (CA)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>Cristian</w:t>
            </w:r>
            <w:proofErr w:type="spellEnd"/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 xml:space="preserve"> Valdés</w:t>
            </w:r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(CV)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>Cristobal Fritz</w:t>
            </w:r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(CF)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 xml:space="preserve">Fred </w:t>
            </w:r>
            <w:proofErr w:type="spellStart"/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>Campanini</w:t>
            </w:r>
            <w:proofErr w:type="spellEnd"/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Jaime Valencia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(JV)</w:t>
            </w:r>
          </w:p>
        </w:tc>
        <w:tc>
          <w:tcPr>
            <w:tcW w:w="4116" w:type="dxa"/>
            <w:gridSpan w:val="2"/>
            <w:tcBorders>
              <w:left w:val="single" w:sz="4" w:space="0" w:color="FFFFFF" w:themeColor="background1"/>
            </w:tcBorders>
          </w:tcPr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Jaime Valencia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(JV)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Jesús Díaz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         (JD)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 xml:space="preserve">Johanna Ruiz 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(JR)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(JO)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>(MA)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>(SP)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proofErr w:type="spellStart"/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Valeska</w:t>
            </w:r>
            <w:proofErr w:type="spellEnd"/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 xml:space="preserve"> Villagrán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>(VV)</w:t>
            </w:r>
          </w:p>
          <w:p w:rsidR="00813AE1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 xml:space="preserve">Gonzalo Pino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>(GP)</w:t>
            </w:r>
          </w:p>
        </w:tc>
      </w:tr>
      <w:tr w:rsidR="006D1BD7" w:rsidRPr="00BA2C5B" w:rsidTr="000B5508">
        <w:tc>
          <w:tcPr>
            <w:tcW w:w="2118" w:type="dxa"/>
            <w:vMerge/>
            <w:shd w:val="clear" w:color="auto" w:fill="E0E0E0"/>
          </w:tcPr>
          <w:p w:rsidR="006D1BD7" w:rsidRPr="00BA2C5B" w:rsidRDefault="006D1BD7" w:rsidP="00C564F8">
            <w:pPr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4115" w:type="dxa"/>
            <w:gridSpan w:val="5"/>
            <w:tcBorders>
              <w:right w:val="single" w:sz="4" w:space="0" w:color="FFFFFF" w:themeColor="background1"/>
            </w:tcBorders>
          </w:tcPr>
          <w:p w:rsidR="00E421FE" w:rsidRPr="00BA2C5B" w:rsidRDefault="00E421FE" w:rsidP="006137E5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</w:p>
        </w:tc>
        <w:tc>
          <w:tcPr>
            <w:tcW w:w="4116" w:type="dxa"/>
            <w:gridSpan w:val="2"/>
            <w:tcBorders>
              <w:left w:val="single" w:sz="4" w:space="0" w:color="FFFFFF" w:themeColor="background1"/>
            </w:tcBorders>
          </w:tcPr>
          <w:p w:rsidR="006D1BD7" w:rsidRPr="00BA2C5B" w:rsidRDefault="006D1BD7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</w:p>
        </w:tc>
      </w:tr>
      <w:tr w:rsidR="0065395F" w:rsidRPr="00BA2C5B" w:rsidTr="000B5508">
        <w:tc>
          <w:tcPr>
            <w:tcW w:w="2118" w:type="dxa"/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Fecha</w:t>
            </w:r>
          </w:p>
        </w:tc>
        <w:tc>
          <w:tcPr>
            <w:tcW w:w="8231" w:type="dxa"/>
            <w:gridSpan w:val="7"/>
          </w:tcPr>
          <w:p w:rsidR="0065395F" w:rsidRPr="00BA2C5B" w:rsidRDefault="006137E5" w:rsidP="00C564F8">
            <w:pPr>
              <w:rPr>
                <w:rFonts w:asciiTheme="minorHAnsi" w:hAnsiTheme="minorHAnsi" w:cstheme="minorHAnsi"/>
                <w:sz w:val="22"/>
                <w:lang w:val="es-E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ES"/>
              </w:rPr>
              <w:t>18-01-2016</w:t>
            </w:r>
          </w:p>
        </w:tc>
      </w:tr>
      <w:tr w:rsidR="0065395F" w:rsidRPr="00BA2C5B" w:rsidTr="000B5508">
        <w:tc>
          <w:tcPr>
            <w:tcW w:w="2118" w:type="dxa"/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Lugar</w:t>
            </w:r>
          </w:p>
        </w:tc>
        <w:tc>
          <w:tcPr>
            <w:tcW w:w="8231" w:type="dxa"/>
            <w:gridSpan w:val="7"/>
          </w:tcPr>
          <w:p w:rsidR="0065395F" w:rsidRPr="00BA2C5B" w:rsidRDefault="0065395F" w:rsidP="006137E5">
            <w:pPr>
              <w:rPr>
                <w:rFonts w:asciiTheme="minorHAnsi" w:hAnsiTheme="minorHAnsi" w:cstheme="minorHAnsi"/>
                <w:sz w:val="22"/>
                <w:lang w:val="es-E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ES"/>
              </w:rPr>
              <w:t xml:space="preserve">Oficinas </w:t>
            </w:r>
            <w:r w:rsidR="006137E5" w:rsidRPr="00BA2C5B">
              <w:rPr>
                <w:rFonts w:asciiTheme="minorHAnsi" w:hAnsiTheme="minorHAnsi" w:cstheme="minorHAnsi"/>
                <w:sz w:val="22"/>
                <w:lang w:val="es-ES"/>
              </w:rPr>
              <w:t>DL, sala de Capacitación.</w:t>
            </w:r>
          </w:p>
        </w:tc>
      </w:tr>
      <w:tr w:rsidR="0065395F" w:rsidRPr="00BA2C5B" w:rsidTr="000B55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0"/>
        </w:trPr>
        <w:tc>
          <w:tcPr>
            <w:tcW w:w="10349" w:type="dxa"/>
            <w:gridSpan w:val="8"/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Objetivos de la reunión</w:t>
            </w:r>
          </w:p>
        </w:tc>
      </w:tr>
      <w:tr w:rsidR="0065395F" w:rsidRPr="00BA2C5B" w:rsidTr="000B55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349" w:type="dxa"/>
            <w:gridSpan w:val="8"/>
          </w:tcPr>
          <w:p w:rsidR="0065395F" w:rsidRPr="00BA2C5B" w:rsidRDefault="0065395F" w:rsidP="001F6B1E">
            <w:pPr>
              <w:rPr>
                <w:rFonts w:asciiTheme="minorHAnsi" w:hAnsiTheme="minorHAnsi" w:cstheme="minorHAnsi"/>
                <w:lang w:val="es-ES"/>
              </w:rPr>
            </w:pPr>
          </w:p>
          <w:p w:rsidR="00281B99" w:rsidRPr="00BA2C5B" w:rsidRDefault="006137E5" w:rsidP="00281B99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2"/>
                <w:lang w:val="es-E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ES"/>
              </w:rPr>
              <w:t>Informa de los avances de la semana anterior y los compromiso</w:t>
            </w:r>
            <w:r w:rsidR="008C18A9" w:rsidRPr="00BA2C5B">
              <w:rPr>
                <w:rFonts w:asciiTheme="minorHAnsi" w:hAnsiTheme="minorHAnsi" w:cstheme="minorHAnsi"/>
                <w:sz w:val="22"/>
                <w:lang w:val="es-ES"/>
              </w:rPr>
              <w:t>s</w:t>
            </w:r>
            <w:r w:rsidRPr="00BA2C5B">
              <w:rPr>
                <w:rFonts w:asciiTheme="minorHAnsi" w:hAnsiTheme="minorHAnsi" w:cstheme="minorHAnsi"/>
                <w:sz w:val="22"/>
                <w:lang w:val="es-ES"/>
              </w:rPr>
              <w:t xml:space="preserve"> de la siguiente semana.</w:t>
            </w:r>
          </w:p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65395F" w:rsidRPr="00BA2C5B" w:rsidTr="000B55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34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Temas tratados</w:t>
            </w:r>
          </w:p>
        </w:tc>
      </w:tr>
      <w:tr w:rsidR="0065395F" w:rsidRPr="00BA2C5B" w:rsidTr="000B55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99"/>
        </w:trPr>
        <w:tc>
          <w:tcPr>
            <w:tcW w:w="10349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9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8540"/>
            </w:tblGrid>
            <w:tr w:rsidR="006137E5" w:rsidRPr="006137E5" w:rsidTr="008C18A9">
              <w:trPr>
                <w:trHeight w:val="315"/>
              </w:trPr>
              <w:tc>
                <w:tcPr>
                  <w:tcW w:w="1200" w:type="dxa"/>
                  <w:vMerge w:val="restart"/>
                  <w:shd w:val="clear" w:color="auto" w:fill="auto"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</w:rPr>
                    <w:t xml:space="preserve">  </w:t>
                  </w: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José</w:t>
                  </w:r>
                </w:p>
              </w:tc>
              <w:tc>
                <w:tcPr>
                  <w:tcW w:w="8540" w:type="dxa"/>
                  <w:vMerge w:val="restart"/>
                  <w:shd w:val="clear" w:color="auto" w:fill="auto"/>
                  <w:vAlign w:val="center"/>
                  <w:hideMark/>
                </w:tcPr>
                <w:p w:rsidR="006137E5" w:rsidRPr="00E91AE6" w:rsidRDefault="006137E5" w:rsidP="008C18A9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E91AE6">
                    <w:rPr>
                      <w:rFonts w:asciiTheme="minorHAnsi" w:hAnsiTheme="minorHAnsi" w:cstheme="minorHAnsi"/>
                      <w:color w:val="000000"/>
                      <w:sz w:val="14"/>
                      <w:szCs w:val="14"/>
                      <w:lang w:val="es-CL" w:eastAsia="es-CL"/>
                    </w:rPr>
                    <w:t xml:space="preserve">  </w:t>
                  </w:r>
                  <w:r w:rsidRPr="00E91AE6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Se compromete a  entregar </w:t>
                  </w:r>
                  <w:proofErr w:type="spellStart"/>
                  <w:r w:rsidRPr="00E91AE6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Mock</w:t>
                  </w:r>
                  <w:proofErr w:type="spellEnd"/>
                  <w:r w:rsidRPr="00E91AE6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up de las pantallas del postulador el día martes 19.</w:t>
                  </w:r>
                </w:p>
                <w:p w:rsidR="008C18A9" w:rsidRPr="00BA2C5B" w:rsidRDefault="008C18A9" w:rsidP="008C18A9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6137E5" w:rsidRPr="006137E5" w:rsidTr="008C18A9">
              <w:trPr>
                <w:trHeight w:val="3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vMerge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6137E5" w:rsidRPr="006137E5" w:rsidTr="008C18A9">
              <w:trPr>
                <w:trHeight w:val="820"/>
              </w:trPr>
              <w:tc>
                <w:tcPr>
                  <w:tcW w:w="1200" w:type="dxa"/>
                  <w:vMerge w:val="restart"/>
                  <w:shd w:val="clear" w:color="auto" w:fill="auto"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Andrés</w:t>
                  </w: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Se realizará un paso a producción el martes 19 de enero, en el cual se integraran los ticket que estaban pendientes</w:t>
                  </w:r>
                </w:p>
              </w:tc>
            </w:tr>
            <w:tr w:rsidR="006137E5" w:rsidRPr="006137E5" w:rsidTr="008C18A9">
              <w:trPr>
                <w:trHeight w:val="3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14"/>
                      <w:szCs w:val="14"/>
                      <w:lang w:val="es-CL" w:eastAsia="es-CL"/>
                    </w:rPr>
                    <w:t xml:space="preserve">  </w:t>
                  </w: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Informa que se levantó un ambiente de desarrollo con LMS para </w:t>
                  </w:r>
                  <w:proofErr w:type="spellStart"/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tablet</w:t>
                  </w:r>
                  <w:proofErr w:type="spellEnd"/>
                </w:p>
              </w:tc>
            </w:tr>
            <w:tr w:rsidR="006137E5" w:rsidRPr="006137E5" w:rsidTr="008C18A9">
              <w:trPr>
                <w:trHeight w:val="3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6137E5" w:rsidRDefault="006137E5" w:rsidP="006137E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</w:tr>
            <w:tr w:rsidR="006137E5" w:rsidRPr="006137E5" w:rsidTr="008C18A9">
              <w:trPr>
                <w:trHeight w:val="9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Van a actualizar el Diagrama con Estructura de tecnología, ya que debe agregar a Gonzalo, quien trabajará en investigación al igual que el nuevo BI¿’ que se integrará el 22 de febrero</w:t>
                  </w:r>
                </w:p>
              </w:tc>
            </w:tr>
            <w:tr w:rsidR="006137E5" w:rsidRPr="006137E5" w:rsidTr="008C18A9">
              <w:trPr>
                <w:trHeight w:val="6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Una empresa externa está desarrollando un software para la Gerencia de Consultoría (DO).</w:t>
                  </w:r>
                </w:p>
              </w:tc>
            </w:tr>
            <w:tr w:rsidR="006137E5" w:rsidRPr="006137E5" w:rsidTr="008C18A9">
              <w:trPr>
                <w:trHeight w:val="3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6137E5" w:rsidRDefault="006137E5" w:rsidP="006137E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</w:tr>
            <w:tr w:rsidR="006137E5" w:rsidRPr="006137E5" w:rsidTr="008C18A9">
              <w:trPr>
                <w:trHeight w:val="6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Solicita que en la presentación se agregue tabla donde se visualicen los tickets por cliente.</w:t>
                  </w:r>
                </w:p>
                <w:p w:rsidR="008C18A9" w:rsidRPr="00BA2C5B" w:rsidRDefault="008C18A9" w:rsidP="008C18A9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6137E5" w:rsidRPr="006137E5" w:rsidTr="008C18A9">
              <w:trPr>
                <w:trHeight w:val="315"/>
              </w:trPr>
              <w:tc>
                <w:tcPr>
                  <w:tcW w:w="1200" w:type="dxa"/>
                  <w:vMerge w:val="restart"/>
                  <w:shd w:val="clear" w:color="auto" w:fill="auto"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Jesús</w:t>
                  </w: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Tiene 122 pruebas pendientes que no interrumpen  el paso a producción.</w:t>
                  </w:r>
                </w:p>
              </w:tc>
            </w:tr>
            <w:tr w:rsidR="006137E5" w:rsidRPr="006137E5" w:rsidTr="008C18A9">
              <w:trPr>
                <w:trHeight w:val="3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6137E5" w:rsidRDefault="006137E5" w:rsidP="006137E5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</w:tr>
            <w:tr w:rsidR="006137E5" w:rsidRPr="006137E5" w:rsidTr="008C18A9">
              <w:trPr>
                <w:trHeight w:val="6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sz w:val="14"/>
                      <w:szCs w:val="14"/>
                      <w:lang w:val="es-CL" w:eastAsia="es-CL"/>
                    </w:rPr>
                    <w:t xml:space="preserve"> </w:t>
                  </w:r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Solicita confirmar para el caso de </w:t>
                  </w:r>
                  <w:proofErr w:type="spellStart"/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Sence</w:t>
                  </w:r>
                  <w:proofErr w:type="spellEnd"/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, que las respuestas entregadas por </w:t>
                  </w:r>
                  <w:proofErr w:type="spellStart"/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webservices</w:t>
                  </w:r>
                  <w:proofErr w:type="spellEnd"/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son realmente error de </w:t>
                  </w:r>
                  <w:proofErr w:type="spellStart"/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Sence</w:t>
                  </w:r>
                  <w:proofErr w:type="spellEnd"/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, para poder gestionarlo.</w:t>
                  </w:r>
                </w:p>
              </w:tc>
            </w:tr>
            <w:tr w:rsidR="006137E5" w:rsidRPr="006137E5" w:rsidTr="008C18A9">
              <w:trPr>
                <w:trHeight w:val="3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6137E5" w:rsidRDefault="006137E5" w:rsidP="006137E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JD</w:t>
                  </w:r>
                </w:p>
              </w:tc>
            </w:tr>
            <w:tr w:rsidR="006137E5" w:rsidRPr="006137E5" w:rsidTr="008C18A9">
              <w:trPr>
                <w:trHeight w:val="3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14"/>
                      <w:szCs w:val="14"/>
                      <w:lang w:val="es-CL" w:eastAsia="es-CL"/>
                    </w:rPr>
                    <w:t xml:space="preserve"> </w:t>
                  </w: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Agrega que la conexión ya se encuentra estable.</w:t>
                  </w:r>
                </w:p>
                <w:p w:rsidR="008C18A9" w:rsidRPr="00BA2C5B" w:rsidRDefault="008C18A9" w:rsidP="008C18A9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6137E5" w:rsidRPr="006137E5" w:rsidTr="008C18A9">
              <w:trPr>
                <w:trHeight w:val="315"/>
              </w:trPr>
              <w:tc>
                <w:tcPr>
                  <w:tcW w:w="1200" w:type="dxa"/>
                  <w:vMerge w:val="restart"/>
                  <w:shd w:val="clear" w:color="auto" w:fill="auto"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Jorge</w:t>
                  </w: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Recuerda que se debe hacer el ingreso de horas diariamente.</w:t>
                  </w:r>
                </w:p>
              </w:tc>
            </w:tr>
            <w:tr w:rsidR="006137E5" w:rsidRPr="006137E5" w:rsidTr="008C18A9">
              <w:trPr>
                <w:trHeight w:val="300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En  cuanto al total de ticket </w:t>
                  </w:r>
                  <w:proofErr w:type="spellStart"/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Zoho</w:t>
                  </w:r>
                  <w:proofErr w:type="spellEnd"/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:</w:t>
                  </w:r>
                </w:p>
              </w:tc>
            </w:tr>
            <w:tr w:rsidR="006137E5" w:rsidRPr="006137E5" w:rsidTr="008C18A9">
              <w:trPr>
                <w:trHeight w:val="300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6137E5" w:rsidRDefault="008C18A9" w:rsidP="006137E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           </w:t>
                  </w:r>
                  <w:r w:rsidR="006137E5"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</w:tr>
            <w:tr w:rsidR="006137E5" w:rsidRPr="006137E5" w:rsidTr="008C18A9">
              <w:trPr>
                <w:trHeight w:val="3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6137E5">
                  <w:pPr>
                    <w:ind w:firstLineChars="500" w:firstLine="1100"/>
                    <w:jc w:val="left"/>
                    <w:rPr>
                      <w:rFonts w:asciiTheme="minorHAnsi" w:hAnsiTheme="minorHAnsi" w:cstheme="minorHAnsi"/>
                      <w:color w:val="FF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-</w:t>
                  </w:r>
                  <w:r w:rsidRPr="006137E5">
                    <w:rPr>
                      <w:rFonts w:asciiTheme="minorHAnsi" w:hAnsiTheme="minorHAnsi" w:cstheme="minorHAnsi"/>
                      <w:sz w:val="14"/>
                      <w:szCs w:val="14"/>
                      <w:lang w:val="es-CL" w:eastAsia="es-CL"/>
                    </w:rPr>
                    <w:t xml:space="preserve">          </w:t>
                  </w:r>
                  <w:r w:rsidRPr="006137E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Pide se agregue un resumen de los ticket</w:t>
                  </w:r>
                  <w:r w:rsidR="008C18A9"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</w:t>
                  </w:r>
                  <w:r w:rsidRPr="006137E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por estado.</w:t>
                  </w:r>
                </w:p>
                <w:p w:rsidR="008C18A9" w:rsidRPr="006137E5" w:rsidRDefault="008C18A9" w:rsidP="006137E5">
                  <w:pPr>
                    <w:ind w:firstLineChars="500" w:firstLine="110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6137E5" w:rsidRPr="006137E5" w:rsidTr="008C18A9">
              <w:trPr>
                <w:trHeight w:val="300"/>
              </w:trPr>
              <w:tc>
                <w:tcPr>
                  <w:tcW w:w="1200" w:type="dxa"/>
                  <w:vMerge w:val="restart"/>
                  <w:shd w:val="clear" w:color="auto" w:fill="auto"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Jorge</w:t>
                  </w: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6137E5" w:rsidRDefault="006137E5" w:rsidP="006137E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En cuanto a los ticket</w:t>
                  </w:r>
                </w:p>
              </w:tc>
            </w:tr>
            <w:tr w:rsidR="006137E5" w:rsidRPr="006137E5" w:rsidTr="008C18A9">
              <w:trPr>
                <w:trHeight w:val="600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BA2C5B">
                  <w:pPr>
                    <w:pStyle w:val="Prrafodelista"/>
                    <w:numPr>
                      <w:ilvl w:val="0"/>
                      <w:numId w:val="45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Solicita que no se cambie la asignación del ticket cuando se envíe a QA para no perder el historial,  es suficiente</w:t>
                  </w:r>
                  <w:r w:rsidR="00BA2C5B"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con </w:t>
                  </w:r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cambiar el estado a en “QA”</w:t>
                  </w:r>
                </w:p>
              </w:tc>
            </w:tr>
            <w:tr w:rsidR="006137E5" w:rsidRPr="006137E5" w:rsidTr="008C18A9">
              <w:trPr>
                <w:trHeight w:val="600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5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sz w:val="14"/>
                      <w:szCs w:val="14"/>
                      <w:lang w:val="es-CL" w:eastAsia="es-CL"/>
                    </w:rPr>
                    <w:t xml:space="preserve"> </w:t>
                  </w:r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Si es necesario enviar el ticket a otra persona, se solicita que otro ticket sea creado.</w:t>
                  </w:r>
                </w:p>
              </w:tc>
            </w:tr>
            <w:tr w:rsidR="006137E5" w:rsidRPr="006137E5" w:rsidTr="008C18A9">
              <w:trPr>
                <w:trHeight w:val="300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6137E5" w:rsidRDefault="006137E5" w:rsidP="006137E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JD</w:t>
                  </w:r>
                </w:p>
              </w:tc>
            </w:tr>
            <w:tr w:rsidR="006137E5" w:rsidRPr="006137E5" w:rsidTr="008C18A9">
              <w:trPr>
                <w:trHeight w:val="600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6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permisos para poder cambiar el estado de un ticket que está a nombre de otra persona, lo cual debe revisar con Andrés.</w:t>
                  </w:r>
                </w:p>
              </w:tc>
            </w:tr>
            <w:tr w:rsidR="006137E5" w:rsidRPr="006137E5" w:rsidTr="008C18A9">
              <w:trPr>
                <w:trHeight w:val="300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6137E5" w:rsidRDefault="006137E5" w:rsidP="006137E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JA y AS</w:t>
                  </w:r>
                </w:p>
              </w:tc>
            </w:tr>
            <w:tr w:rsidR="006137E5" w:rsidRPr="006137E5" w:rsidTr="008C18A9">
              <w:trPr>
                <w:trHeight w:val="6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6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Solicitan reunirse con Jorge para afinar últimos detalles de la programación del paso a producción</w:t>
                  </w:r>
                </w:p>
                <w:p w:rsidR="008C18A9" w:rsidRPr="00BA2C5B" w:rsidRDefault="008C18A9" w:rsidP="008C18A9">
                  <w:pPr>
                    <w:pStyle w:val="Prrafodelista"/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6137E5" w:rsidRPr="006137E5" w:rsidTr="008C18A9">
              <w:trPr>
                <w:trHeight w:val="300"/>
              </w:trPr>
              <w:tc>
                <w:tcPr>
                  <w:tcW w:w="1200" w:type="dxa"/>
                  <w:vMerge w:val="restart"/>
                  <w:shd w:val="clear" w:color="auto" w:fill="auto"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Yara</w:t>
                  </w: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6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En cuanto a Cruz Verde.</w:t>
                  </w:r>
                </w:p>
              </w:tc>
            </w:tr>
            <w:tr w:rsidR="006137E5" w:rsidRPr="006137E5" w:rsidTr="008C18A9">
              <w:trPr>
                <w:trHeight w:val="600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6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El miércoles en la tarde es la capacitación, si todo resulta bien, parten el día Jueves 21</w:t>
                  </w:r>
                </w:p>
              </w:tc>
            </w:tr>
            <w:tr w:rsidR="006137E5" w:rsidRPr="006137E5" w:rsidTr="008C18A9">
              <w:trPr>
                <w:trHeight w:val="300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6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14"/>
                      <w:szCs w:val="14"/>
                      <w:lang w:val="es-CL" w:eastAsia="es-CL"/>
                    </w:rPr>
                    <w:t xml:space="preserve"> </w:t>
                  </w: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Autorizó el uso del portal QA Cruz Verde para las pruebas QA del LMS</w:t>
                  </w:r>
                </w:p>
              </w:tc>
            </w:tr>
            <w:tr w:rsidR="006137E5" w:rsidRPr="006137E5" w:rsidTr="008C18A9">
              <w:trPr>
                <w:trHeight w:val="315"/>
              </w:trPr>
              <w:tc>
                <w:tcPr>
                  <w:tcW w:w="1200" w:type="dxa"/>
                  <w:vMerge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6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14"/>
                      <w:szCs w:val="14"/>
                      <w:lang w:val="es-CL" w:eastAsia="es-CL"/>
                    </w:rPr>
                    <w:t xml:space="preserve"> </w:t>
                  </w:r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Jesús debe comenzar a  hacer los QA de nuevo desempeño</w:t>
                  </w:r>
                </w:p>
                <w:p w:rsidR="008C18A9" w:rsidRPr="00BA2C5B" w:rsidRDefault="008C18A9" w:rsidP="008C18A9">
                  <w:pPr>
                    <w:pStyle w:val="Prrafodelista"/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6137E5" w:rsidRPr="006137E5" w:rsidTr="008C18A9">
              <w:trPr>
                <w:trHeight w:val="600"/>
              </w:trPr>
              <w:tc>
                <w:tcPr>
                  <w:tcW w:w="1200" w:type="dxa"/>
                  <w:vMerge w:val="restart"/>
                  <w:shd w:val="clear" w:color="auto" w:fill="auto"/>
                  <w:hideMark/>
                </w:tcPr>
                <w:p w:rsidR="006137E5" w:rsidRPr="006137E5" w:rsidRDefault="006137E5" w:rsidP="008C18A9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6137E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Jorge</w:t>
                  </w: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6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14"/>
                      <w:szCs w:val="14"/>
                      <w:lang w:val="es-CL" w:eastAsia="es-CL"/>
                    </w:rPr>
                    <w:t xml:space="preserve"> </w:t>
                  </w: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que se trabaje orientado a que la academia funcione,  ya que probablemente se aumente la cartera de clientes.</w:t>
                  </w:r>
                </w:p>
              </w:tc>
            </w:tr>
            <w:tr w:rsidR="006137E5" w:rsidRPr="006137E5" w:rsidTr="006137E5">
              <w:trPr>
                <w:trHeight w:val="615"/>
              </w:trPr>
              <w:tc>
                <w:tcPr>
                  <w:tcW w:w="1200" w:type="dxa"/>
                  <w:vMerge/>
                  <w:vAlign w:val="center"/>
                  <w:hideMark/>
                </w:tcPr>
                <w:p w:rsidR="006137E5" w:rsidRPr="006137E5" w:rsidRDefault="006137E5" w:rsidP="006137E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8540" w:type="dxa"/>
                  <w:shd w:val="clear" w:color="auto" w:fill="auto"/>
                  <w:vAlign w:val="center"/>
                  <w:hideMark/>
                </w:tcPr>
                <w:p w:rsidR="006137E5" w:rsidRPr="00BA2C5B" w:rsidRDefault="006137E5" w:rsidP="008C18A9">
                  <w:pPr>
                    <w:pStyle w:val="Prrafodelista"/>
                    <w:numPr>
                      <w:ilvl w:val="0"/>
                      <w:numId w:val="46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Informa que</w:t>
                  </w:r>
                  <w:r w:rsidR="001A4A99"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se</w:t>
                  </w: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ha solicitado indicadores de calidad y rendimiento</w:t>
                  </w:r>
                  <w:r w:rsidR="001A4A99"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para</w:t>
                  </w:r>
                  <w:r w:rsidRPr="00BA2C5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el equipo. </w:t>
                  </w:r>
                  <w:r w:rsidRPr="00BA2C5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Los cuáles serán creados durante esta semana e informados a gerencia.</w:t>
                  </w:r>
                </w:p>
              </w:tc>
            </w:tr>
          </w:tbl>
          <w:p w:rsidR="00F3770E" w:rsidRPr="00BA2C5B" w:rsidRDefault="00F3770E" w:rsidP="00C564F8">
            <w:pPr>
              <w:spacing w:before="120" w:after="120"/>
              <w:rPr>
                <w:rFonts w:asciiTheme="minorHAnsi" w:hAnsiTheme="minorHAnsi" w:cstheme="minorHAnsi"/>
                <w:lang w:val="es-CL"/>
              </w:rPr>
            </w:pPr>
          </w:p>
          <w:p w:rsidR="00B508D4" w:rsidRPr="00BA2C5B" w:rsidRDefault="00B508D4" w:rsidP="00C564F8">
            <w:pPr>
              <w:spacing w:before="120" w:after="120"/>
              <w:rPr>
                <w:rFonts w:asciiTheme="minorHAnsi" w:hAnsiTheme="minorHAnsi" w:cstheme="minorHAnsi"/>
              </w:rPr>
            </w:pPr>
          </w:p>
          <w:p w:rsidR="0065395F" w:rsidRPr="00BA2C5B" w:rsidRDefault="0065395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65395F" w:rsidRPr="00BA2C5B" w:rsidTr="000B55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537" w:type="dxa"/>
            <w:gridSpan w:val="4"/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lastRenderedPageBreak/>
              <w:t>Compromiso</w:t>
            </w:r>
          </w:p>
        </w:tc>
        <w:tc>
          <w:tcPr>
            <w:tcW w:w="1676" w:type="dxa"/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Responsable</w:t>
            </w:r>
          </w:p>
        </w:tc>
        <w:tc>
          <w:tcPr>
            <w:tcW w:w="1726" w:type="dxa"/>
            <w:gridSpan w:val="2"/>
            <w:shd w:val="clear" w:color="auto" w:fill="E6E6E6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Fecha</w:t>
            </w:r>
          </w:p>
        </w:tc>
        <w:tc>
          <w:tcPr>
            <w:tcW w:w="2410" w:type="dxa"/>
            <w:shd w:val="clear" w:color="auto" w:fill="E6E6E6"/>
          </w:tcPr>
          <w:p w:rsidR="0065395F" w:rsidRPr="00BA2C5B" w:rsidRDefault="0065395F" w:rsidP="00C564F8">
            <w:pPr>
              <w:pStyle w:val="Textoindependiente3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Status</w:t>
            </w:r>
          </w:p>
        </w:tc>
      </w:tr>
      <w:tr w:rsidR="00B508D4" w:rsidRPr="00BA2C5B" w:rsidTr="00E30B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3"/>
        </w:trPr>
        <w:tc>
          <w:tcPr>
            <w:tcW w:w="4537" w:type="dxa"/>
            <w:gridSpan w:val="4"/>
          </w:tcPr>
          <w:p w:rsidR="008C18A9" w:rsidRPr="00BA2C5B" w:rsidRDefault="008C18A9" w:rsidP="001A4A99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Agregar a presentación  tabla donde se visualicen los tickets por cliente.</w:t>
            </w:r>
          </w:p>
          <w:p w:rsidR="00B508D4" w:rsidRPr="00BA2C5B" w:rsidRDefault="00B508D4" w:rsidP="001A4A99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</w:p>
        </w:tc>
        <w:tc>
          <w:tcPr>
            <w:tcW w:w="1676" w:type="dxa"/>
            <w:vAlign w:val="center"/>
          </w:tcPr>
          <w:p w:rsidR="00B508D4" w:rsidRPr="00BA2C5B" w:rsidRDefault="00154E32" w:rsidP="001A4A99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lang w:val="es-ES"/>
              </w:rPr>
              <w:t>ET</w:t>
            </w:r>
          </w:p>
        </w:tc>
        <w:tc>
          <w:tcPr>
            <w:tcW w:w="1726" w:type="dxa"/>
            <w:gridSpan w:val="2"/>
            <w:vAlign w:val="center"/>
          </w:tcPr>
          <w:p w:rsidR="00B508D4" w:rsidRPr="00BA2C5B" w:rsidRDefault="001A4A99" w:rsidP="001A4A99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25/01/2016</w:t>
            </w:r>
          </w:p>
        </w:tc>
        <w:tc>
          <w:tcPr>
            <w:tcW w:w="2410" w:type="dxa"/>
            <w:vAlign w:val="center"/>
          </w:tcPr>
          <w:p w:rsidR="00B508D4" w:rsidRPr="00BA2C5B" w:rsidRDefault="001A4A99" w:rsidP="00BB2647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pendiente</w:t>
            </w:r>
          </w:p>
        </w:tc>
      </w:tr>
      <w:tr w:rsidR="001A4A99" w:rsidRPr="00BA2C5B" w:rsidTr="00E30B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3"/>
        </w:trPr>
        <w:tc>
          <w:tcPr>
            <w:tcW w:w="4537" w:type="dxa"/>
            <w:gridSpan w:val="4"/>
          </w:tcPr>
          <w:p w:rsidR="001A4A99" w:rsidRPr="00BA2C5B" w:rsidRDefault="001A4A99" w:rsidP="001A4A99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 xml:space="preserve">Confirmar que </w:t>
            </w:r>
            <w:r w:rsidR="00154E32">
              <w:rPr>
                <w:rFonts w:asciiTheme="minorHAnsi" w:hAnsiTheme="minorHAnsi" w:cstheme="minorHAnsi"/>
                <w:bCs w:val="0"/>
                <w:sz w:val="20"/>
                <w:lang w:val="es-ES"/>
              </w:rPr>
              <w:t xml:space="preserve">si </w:t>
            </w: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 xml:space="preserve">las respuestas entregadas por </w:t>
            </w:r>
            <w:proofErr w:type="spellStart"/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webservices</w:t>
            </w:r>
            <w:proofErr w:type="spellEnd"/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 xml:space="preserve"> es realmente error </w:t>
            </w:r>
            <w:proofErr w:type="spellStart"/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Sence</w:t>
            </w:r>
            <w:proofErr w:type="spellEnd"/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, para poder gestionarlo.</w:t>
            </w:r>
          </w:p>
        </w:tc>
        <w:tc>
          <w:tcPr>
            <w:tcW w:w="1676" w:type="dxa"/>
            <w:vAlign w:val="center"/>
          </w:tcPr>
          <w:p w:rsidR="001A4A99" w:rsidRPr="00BA2C5B" w:rsidRDefault="001A4A99" w:rsidP="00E30B98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</w:rPr>
              <w:t>JD</w:t>
            </w:r>
          </w:p>
        </w:tc>
        <w:tc>
          <w:tcPr>
            <w:tcW w:w="1726" w:type="dxa"/>
            <w:gridSpan w:val="2"/>
            <w:vAlign w:val="center"/>
          </w:tcPr>
          <w:p w:rsidR="001A4A99" w:rsidRPr="00BA2C5B" w:rsidRDefault="001A4A99" w:rsidP="00EC1CCC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25/01/2016</w:t>
            </w:r>
          </w:p>
        </w:tc>
        <w:tc>
          <w:tcPr>
            <w:tcW w:w="2410" w:type="dxa"/>
            <w:vAlign w:val="center"/>
          </w:tcPr>
          <w:p w:rsidR="001A4A99" w:rsidRPr="00BA2C5B" w:rsidRDefault="001A4A99" w:rsidP="00EC1CCC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pendiente</w:t>
            </w:r>
          </w:p>
        </w:tc>
      </w:tr>
      <w:tr w:rsidR="001A4A99" w:rsidRPr="00BA2C5B" w:rsidTr="00E30B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3"/>
        </w:trPr>
        <w:tc>
          <w:tcPr>
            <w:tcW w:w="4537" w:type="dxa"/>
            <w:gridSpan w:val="4"/>
          </w:tcPr>
          <w:p w:rsidR="001A4A99" w:rsidRPr="00BA2C5B" w:rsidRDefault="001A4A99" w:rsidP="001A4A99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6137E5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Pide se agregue un</w:t>
            </w:r>
            <w:r w:rsidR="00154E32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a tabla</w:t>
            </w:r>
            <w:r w:rsidRPr="006137E5">
              <w:rPr>
                <w:rFonts w:asciiTheme="minorHAnsi" w:hAnsiTheme="minorHAnsi" w:cstheme="minorHAnsi"/>
                <w:bCs w:val="0"/>
                <w:sz w:val="20"/>
                <w:lang w:val="es-ES"/>
              </w:rPr>
              <w:t xml:space="preserve"> resumen de los ticket</w:t>
            </w: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s</w:t>
            </w:r>
            <w:r w:rsidRPr="006137E5">
              <w:rPr>
                <w:rFonts w:asciiTheme="minorHAnsi" w:hAnsiTheme="minorHAnsi" w:cstheme="minorHAnsi"/>
                <w:bCs w:val="0"/>
                <w:sz w:val="20"/>
                <w:lang w:val="es-ES"/>
              </w:rPr>
              <w:t xml:space="preserve"> por estado</w:t>
            </w: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 xml:space="preserve"> a la presentación</w:t>
            </w:r>
            <w:r w:rsidRPr="006137E5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.</w:t>
            </w:r>
          </w:p>
        </w:tc>
        <w:tc>
          <w:tcPr>
            <w:tcW w:w="1676" w:type="dxa"/>
            <w:vAlign w:val="center"/>
          </w:tcPr>
          <w:p w:rsidR="001A4A99" w:rsidRPr="00BA2C5B" w:rsidRDefault="001A4A99" w:rsidP="00E30B98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ET</w:t>
            </w:r>
          </w:p>
        </w:tc>
        <w:tc>
          <w:tcPr>
            <w:tcW w:w="1726" w:type="dxa"/>
            <w:gridSpan w:val="2"/>
            <w:vAlign w:val="center"/>
          </w:tcPr>
          <w:p w:rsidR="001A4A99" w:rsidRPr="00BA2C5B" w:rsidRDefault="001A4A99" w:rsidP="00EC1CCC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25/01/2016</w:t>
            </w:r>
          </w:p>
        </w:tc>
        <w:tc>
          <w:tcPr>
            <w:tcW w:w="2410" w:type="dxa"/>
            <w:vAlign w:val="center"/>
          </w:tcPr>
          <w:p w:rsidR="001A4A99" w:rsidRPr="00BA2C5B" w:rsidRDefault="001A4A99" w:rsidP="00EC1CCC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pendiente</w:t>
            </w:r>
          </w:p>
        </w:tc>
      </w:tr>
      <w:tr w:rsidR="001A4A99" w:rsidRPr="00BA2C5B" w:rsidTr="00E30B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3"/>
        </w:trPr>
        <w:tc>
          <w:tcPr>
            <w:tcW w:w="4537" w:type="dxa"/>
            <w:gridSpan w:val="4"/>
          </w:tcPr>
          <w:p w:rsidR="001A4A99" w:rsidRPr="00BA2C5B" w:rsidRDefault="001A4A99" w:rsidP="00154E32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lastRenderedPageBreak/>
              <w:t>No cambiar</w:t>
            </w:r>
            <w:r w:rsidR="00154E32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t xml:space="preserve"> </w:t>
            </w:r>
            <w:r w:rsidRPr="00BA2C5B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t>la  asignación del ticket cuando se envíe a QA</w:t>
            </w:r>
            <w:r w:rsidR="00154E32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t xml:space="preserve"> (</w:t>
            </w:r>
            <w:r w:rsidRPr="00BA2C5B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t>para no perder el historial</w:t>
            </w:r>
            <w:r w:rsidR="00154E32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t>)</w:t>
            </w:r>
            <w:r w:rsidRPr="00BA2C5B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t>, es suficiente con cambiar el estado a en “QA”</w:t>
            </w:r>
          </w:p>
        </w:tc>
        <w:tc>
          <w:tcPr>
            <w:tcW w:w="1676" w:type="dxa"/>
            <w:vAlign w:val="center"/>
          </w:tcPr>
          <w:p w:rsidR="001A4A99" w:rsidRPr="00BA2C5B" w:rsidRDefault="001A4A99" w:rsidP="00E30B98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ET</w:t>
            </w:r>
          </w:p>
        </w:tc>
        <w:tc>
          <w:tcPr>
            <w:tcW w:w="1726" w:type="dxa"/>
            <w:gridSpan w:val="2"/>
            <w:vAlign w:val="center"/>
          </w:tcPr>
          <w:p w:rsidR="001A4A99" w:rsidRPr="00BA2C5B" w:rsidRDefault="001A4A99" w:rsidP="00EC1CCC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25/01/2016</w:t>
            </w:r>
          </w:p>
        </w:tc>
        <w:tc>
          <w:tcPr>
            <w:tcW w:w="2410" w:type="dxa"/>
            <w:vAlign w:val="center"/>
          </w:tcPr>
          <w:p w:rsidR="001A4A99" w:rsidRPr="00BA2C5B" w:rsidRDefault="001A4A99" w:rsidP="00EC1CCC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pendiente</w:t>
            </w:r>
          </w:p>
        </w:tc>
      </w:tr>
      <w:tr w:rsidR="001A4A99" w:rsidRPr="00BA2C5B" w:rsidTr="00E30B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3"/>
        </w:trPr>
        <w:tc>
          <w:tcPr>
            <w:tcW w:w="4537" w:type="dxa"/>
            <w:gridSpan w:val="4"/>
          </w:tcPr>
          <w:p w:rsidR="001A4A99" w:rsidRPr="00BA2C5B" w:rsidRDefault="001A4A99" w:rsidP="001A4A99">
            <w:pPr>
              <w:jc w:val="left"/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</w:pPr>
            <w:r w:rsidRPr="00BA2C5B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t>Hacer las pruebas QA de nuevo desempeño</w:t>
            </w:r>
          </w:p>
        </w:tc>
        <w:tc>
          <w:tcPr>
            <w:tcW w:w="1676" w:type="dxa"/>
            <w:vAlign w:val="center"/>
          </w:tcPr>
          <w:p w:rsidR="001A4A99" w:rsidRPr="00BA2C5B" w:rsidRDefault="001A4A99" w:rsidP="00E30B98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JD</w:t>
            </w:r>
          </w:p>
        </w:tc>
        <w:tc>
          <w:tcPr>
            <w:tcW w:w="1726" w:type="dxa"/>
            <w:gridSpan w:val="2"/>
            <w:vAlign w:val="center"/>
          </w:tcPr>
          <w:p w:rsidR="001A4A99" w:rsidRPr="00BA2C5B" w:rsidRDefault="001A4A99" w:rsidP="00EC1CCC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25/01/2016</w:t>
            </w:r>
          </w:p>
        </w:tc>
        <w:tc>
          <w:tcPr>
            <w:tcW w:w="2410" w:type="dxa"/>
            <w:vAlign w:val="center"/>
          </w:tcPr>
          <w:p w:rsidR="001A4A99" w:rsidRPr="00BA2C5B" w:rsidRDefault="001A4A99" w:rsidP="00EC1CCC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pendiente</w:t>
            </w:r>
          </w:p>
        </w:tc>
      </w:tr>
      <w:tr w:rsidR="001A4A99" w:rsidRPr="00BA2C5B" w:rsidTr="00E30B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3"/>
        </w:trPr>
        <w:tc>
          <w:tcPr>
            <w:tcW w:w="4537" w:type="dxa"/>
            <w:gridSpan w:val="4"/>
          </w:tcPr>
          <w:p w:rsidR="001A4A99" w:rsidRPr="00BA2C5B" w:rsidRDefault="001A4A99" w:rsidP="00154E32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t>Crear indicadores de rendim</w:t>
            </w:r>
            <w:r w:rsidR="00154E32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t xml:space="preserve">iento y calidad para informar </w:t>
            </w:r>
            <w:r w:rsidRPr="00BA2C5B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t>a</w:t>
            </w:r>
            <w:r w:rsidR="00BA2C5B" w:rsidRPr="00BA2C5B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t xml:space="preserve"> </w:t>
            </w:r>
            <w:r w:rsidRPr="00BA2C5B">
              <w:rPr>
                <w:rFonts w:asciiTheme="minorHAnsi" w:hAnsiTheme="minorHAnsi" w:cstheme="minorHAnsi"/>
                <w:sz w:val="22"/>
                <w:szCs w:val="22"/>
                <w:lang w:val="es-CL" w:eastAsia="es-CL"/>
              </w:rPr>
              <w:t>gerencia.</w:t>
            </w:r>
          </w:p>
        </w:tc>
        <w:tc>
          <w:tcPr>
            <w:tcW w:w="1676" w:type="dxa"/>
            <w:vAlign w:val="center"/>
          </w:tcPr>
          <w:p w:rsidR="001A4A99" w:rsidRPr="00BA2C5B" w:rsidRDefault="001A4A99" w:rsidP="00E30B98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JH</w:t>
            </w:r>
          </w:p>
        </w:tc>
        <w:tc>
          <w:tcPr>
            <w:tcW w:w="1726" w:type="dxa"/>
            <w:gridSpan w:val="2"/>
            <w:vAlign w:val="center"/>
          </w:tcPr>
          <w:p w:rsidR="001A4A99" w:rsidRPr="00BA2C5B" w:rsidRDefault="001A4A99" w:rsidP="00EC1CCC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25/01/2016</w:t>
            </w:r>
          </w:p>
        </w:tc>
        <w:tc>
          <w:tcPr>
            <w:tcW w:w="2410" w:type="dxa"/>
            <w:vAlign w:val="center"/>
          </w:tcPr>
          <w:p w:rsidR="001A4A99" w:rsidRPr="00BA2C5B" w:rsidRDefault="001A4A99" w:rsidP="00EC1CCC">
            <w:pPr>
              <w:pStyle w:val="Textoindependiente3"/>
              <w:jc w:val="left"/>
              <w:rPr>
                <w:rFonts w:asciiTheme="minorHAnsi" w:hAnsiTheme="minorHAnsi" w:cstheme="minorHAnsi"/>
                <w:bCs w:val="0"/>
                <w:sz w:val="20"/>
                <w:lang w:val="es-ES"/>
              </w:rPr>
            </w:pPr>
            <w:r w:rsidRPr="00BA2C5B">
              <w:rPr>
                <w:rFonts w:asciiTheme="minorHAnsi" w:hAnsiTheme="minorHAnsi" w:cstheme="minorHAnsi"/>
                <w:bCs w:val="0"/>
                <w:sz w:val="20"/>
                <w:lang w:val="es-ES"/>
              </w:rPr>
              <w:t>pendiente</w:t>
            </w:r>
          </w:p>
        </w:tc>
      </w:tr>
      <w:tr w:rsidR="001A4A99" w:rsidRPr="00BA2C5B" w:rsidTr="000B55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4"/>
        </w:trPr>
        <w:tc>
          <w:tcPr>
            <w:tcW w:w="2540" w:type="dxa"/>
            <w:gridSpan w:val="2"/>
            <w:shd w:val="clear" w:color="auto" w:fill="E0E0E0"/>
          </w:tcPr>
          <w:p w:rsidR="001A4A99" w:rsidRPr="00BA2C5B" w:rsidRDefault="001A4A99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Próxima reunión</w:t>
            </w:r>
          </w:p>
        </w:tc>
        <w:tc>
          <w:tcPr>
            <w:tcW w:w="7809" w:type="dxa"/>
            <w:gridSpan w:val="6"/>
          </w:tcPr>
          <w:p w:rsidR="001A4A99" w:rsidRPr="00BA2C5B" w:rsidRDefault="001A4A99" w:rsidP="008C18A9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25/01/2016</w:t>
            </w:r>
          </w:p>
        </w:tc>
      </w:tr>
      <w:tr w:rsidR="001A4A99" w:rsidRPr="00BA2C5B" w:rsidTr="000B55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2552" w:type="dxa"/>
            <w:gridSpan w:val="3"/>
          </w:tcPr>
          <w:p w:rsidR="001A4A99" w:rsidRPr="00BA2C5B" w:rsidRDefault="001A4A99" w:rsidP="00C564F8">
            <w:pPr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7797" w:type="dxa"/>
            <w:gridSpan w:val="5"/>
            <w:tcBorders>
              <w:bottom w:val="single" w:sz="4" w:space="0" w:color="auto"/>
            </w:tcBorders>
          </w:tcPr>
          <w:p w:rsidR="001A4A99" w:rsidRPr="00BA2C5B" w:rsidRDefault="001A4A99" w:rsidP="00C564F8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6F3473" w:rsidRPr="00BA2C5B" w:rsidRDefault="006F3473" w:rsidP="0065395F">
      <w:pPr>
        <w:rPr>
          <w:rFonts w:asciiTheme="minorHAnsi" w:hAnsiTheme="minorHAnsi" w:cstheme="minorHAnsi"/>
          <w:lang w:val="es-ES"/>
        </w:rPr>
      </w:pPr>
    </w:p>
    <w:sectPr w:rsidR="006F3473" w:rsidRPr="00BA2C5B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5B3" w:rsidRDefault="008405B3">
      <w:r>
        <w:separator/>
      </w:r>
    </w:p>
  </w:endnote>
  <w:endnote w:type="continuationSeparator" w:id="0">
    <w:p w:rsidR="008405B3" w:rsidRDefault="00840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5B3" w:rsidRDefault="008405B3">
      <w:r>
        <w:separator/>
      </w:r>
    </w:p>
  </w:footnote>
  <w:footnote w:type="continuationSeparator" w:id="0">
    <w:p w:rsidR="008405B3" w:rsidRDefault="00840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9.5pt" o:bullet="t">
        <v:imagedata r:id="rId1" o:title="BD21300_"/>
      </v:shape>
    </w:pict>
  </w:numPicBullet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723B8E"/>
    <w:multiLevelType w:val="hybridMultilevel"/>
    <w:tmpl w:val="F2960BFA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2AC2FB3"/>
    <w:multiLevelType w:val="hybridMultilevel"/>
    <w:tmpl w:val="2B5A8948"/>
    <w:lvl w:ilvl="0" w:tplc="340A000F">
      <w:start w:val="1"/>
      <w:numFmt w:val="decimal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3446B67"/>
    <w:multiLevelType w:val="hybridMultilevel"/>
    <w:tmpl w:val="85162CE0"/>
    <w:lvl w:ilvl="0" w:tplc="ED5C7AE8">
      <w:start w:val="1"/>
      <w:numFmt w:val="decimal"/>
      <w:lvlText w:val="%1."/>
      <w:lvlJc w:val="left"/>
      <w:pPr>
        <w:ind w:left="724" w:hanging="360"/>
      </w:pPr>
      <w:rPr>
        <w:rFonts w:hint="default"/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5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00487"/>
    <w:multiLevelType w:val="hybridMultilevel"/>
    <w:tmpl w:val="CA269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17670"/>
    <w:multiLevelType w:val="hybridMultilevel"/>
    <w:tmpl w:val="08AC1E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F23D0"/>
    <w:multiLevelType w:val="hybridMultilevel"/>
    <w:tmpl w:val="DAAEC69E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85E6E"/>
    <w:multiLevelType w:val="hybridMultilevel"/>
    <w:tmpl w:val="AF4A4D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9E15C7"/>
    <w:multiLevelType w:val="hybridMultilevel"/>
    <w:tmpl w:val="508C713A"/>
    <w:lvl w:ilvl="0" w:tplc="3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0D70CFD"/>
    <w:multiLevelType w:val="hybridMultilevel"/>
    <w:tmpl w:val="13284DC2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2">
    <w:nsid w:val="22E849DC"/>
    <w:multiLevelType w:val="hybridMultilevel"/>
    <w:tmpl w:val="9E4EAA16"/>
    <w:lvl w:ilvl="0" w:tplc="CD7238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BD27EA"/>
    <w:multiLevelType w:val="hybridMultilevel"/>
    <w:tmpl w:val="0B8438B4"/>
    <w:lvl w:ilvl="0" w:tplc="3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4DC5234"/>
    <w:multiLevelType w:val="hybridMultilevel"/>
    <w:tmpl w:val="958470D8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AA36F72"/>
    <w:multiLevelType w:val="hybridMultilevel"/>
    <w:tmpl w:val="048CC0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1A6DA98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4A1EAA"/>
    <w:multiLevelType w:val="hybridMultilevel"/>
    <w:tmpl w:val="95AC52CE"/>
    <w:lvl w:ilvl="0" w:tplc="C53AFE20">
      <w:start w:val="1"/>
      <w:numFmt w:val="upperLetter"/>
      <w:lvlText w:val="%1."/>
      <w:lvlJc w:val="left"/>
      <w:pPr>
        <w:ind w:left="7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72" w:hanging="360"/>
      </w:pPr>
    </w:lvl>
    <w:lvl w:ilvl="2" w:tplc="0C0A001B" w:tentative="1">
      <w:start w:val="1"/>
      <w:numFmt w:val="lowerRoman"/>
      <w:lvlText w:val="%3."/>
      <w:lvlJc w:val="right"/>
      <w:pPr>
        <w:ind w:left="2192" w:hanging="180"/>
      </w:pPr>
    </w:lvl>
    <w:lvl w:ilvl="3" w:tplc="0C0A000F" w:tentative="1">
      <w:start w:val="1"/>
      <w:numFmt w:val="decimal"/>
      <w:lvlText w:val="%4."/>
      <w:lvlJc w:val="left"/>
      <w:pPr>
        <w:ind w:left="2912" w:hanging="360"/>
      </w:pPr>
    </w:lvl>
    <w:lvl w:ilvl="4" w:tplc="0C0A0019" w:tentative="1">
      <w:start w:val="1"/>
      <w:numFmt w:val="lowerLetter"/>
      <w:lvlText w:val="%5."/>
      <w:lvlJc w:val="left"/>
      <w:pPr>
        <w:ind w:left="3632" w:hanging="360"/>
      </w:pPr>
    </w:lvl>
    <w:lvl w:ilvl="5" w:tplc="0C0A001B" w:tentative="1">
      <w:start w:val="1"/>
      <w:numFmt w:val="lowerRoman"/>
      <w:lvlText w:val="%6."/>
      <w:lvlJc w:val="right"/>
      <w:pPr>
        <w:ind w:left="4352" w:hanging="180"/>
      </w:pPr>
    </w:lvl>
    <w:lvl w:ilvl="6" w:tplc="0C0A000F" w:tentative="1">
      <w:start w:val="1"/>
      <w:numFmt w:val="decimal"/>
      <w:lvlText w:val="%7."/>
      <w:lvlJc w:val="left"/>
      <w:pPr>
        <w:ind w:left="5072" w:hanging="360"/>
      </w:pPr>
    </w:lvl>
    <w:lvl w:ilvl="7" w:tplc="0C0A0019" w:tentative="1">
      <w:start w:val="1"/>
      <w:numFmt w:val="lowerLetter"/>
      <w:lvlText w:val="%8."/>
      <w:lvlJc w:val="left"/>
      <w:pPr>
        <w:ind w:left="5792" w:hanging="360"/>
      </w:pPr>
    </w:lvl>
    <w:lvl w:ilvl="8" w:tplc="0C0A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8">
    <w:nsid w:val="310C606F"/>
    <w:multiLevelType w:val="hybridMultilevel"/>
    <w:tmpl w:val="ADA64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05F4A"/>
    <w:multiLevelType w:val="hybridMultilevel"/>
    <w:tmpl w:val="E06AD0B2"/>
    <w:lvl w:ilvl="0" w:tplc="340A0001">
      <w:start w:val="1"/>
      <w:numFmt w:val="bullet"/>
      <w:lvlText w:val=""/>
      <w:lvlJc w:val="left"/>
      <w:pPr>
        <w:ind w:left="123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20">
    <w:nsid w:val="381717EE"/>
    <w:multiLevelType w:val="hybridMultilevel"/>
    <w:tmpl w:val="BBAA0894"/>
    <w:lvl w:ilvl="0" w:tplc="88CEB2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265CC"/>
    <w:multiLevelType w:val="hybridMultilevel"/>
    <w:tmpl w:val="A290FFE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3A7B3CF9"/>
    <w:multiLevelType w:val="hybridMultilevel"/>
    <w:tmpl w:val="BD4CA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8212D"/>
    <w:multiLevelType w:val="hybridMultilevel"/>
    <w:tmpl w:val="CE1A41FE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B7F3AFF"/>
    <w:multiLevelType w:val="hybridMultilevel"/>
    <w:tmpl w:val="0E94A322"/>
    <w:lvl w:ilvl="0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3E185AF7"/>
    <w:multiLevelType w:val="hybridMultilevel"/>
    <w:tmpl w:val="21C4A3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11679C"/>
    <w:multiLevelType w:val="hybridMultilevel"/>
    <w:tmpl w:val="465ED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7B1807"/>
    <w:multiLevelType w:val="hybridMultilevel"/>
    <w:tmpl w:val="D534D0FC"/>
    <w:lvl w:ilvl="0" w:tplc="C01EB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B205D8"/>
    <w:multiLevelType w:val="hybridMultilevel"/>
    <w:tmpl w:val="B740AB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294A57"/>
    <w:multiLevelType w:val="hybridMultilevel"/>
    <w:tmpl w:val="58807B0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37C0AE4"/>
    <w:multiLevelType w:val="multilevel"/>
    <w:tmpl w:val="340A001F"/>
    <w:lvl w:ilvl="0">
      <w:start w:val="1"/>
      <w:numFmt w:val="decimal"/>
      <w:lvlText w:val="%1."/>
      <w:lvlJc w:val="left"/>
      <w:pPr>
        <w:ind w:left="724" w:hanging="360"/>
      </w:pPr>
    </w:lvl>
    <w:lvl w:ilvl="1">
      <w:start w:val="1"/>
      <w:numFmt w:val="decimal"/>
      <w:lvlText w:val="%1.%2."/>
      <w:lvlJc w:val="left"/>
      <w:pPr>
        <w:ind w:left="1156" w:hanging="432"/>
      </w:pPr>
    </w:lvl>
    <w:lvl w:ilvl="2">
      <w:start w:val="1"/>
      <w:numFmt w:val="decimal"/>
      <w:lvlText w:val="%1.%2.%3."/>
      <w:lvlJc w:val="left"/>
      <w:pPr>
        <w:ind w:left="1588" w:hanging="504"/>
      </w:pPr>
    </w:lvl>
    <w:lvl w:ilvl="3">
      <w:start w:val="1"/>
      <w:numFmt w:val="decimal"/>
      <w:lvlText w:val="%1.%2.%3.%4."/>
      <w:lvlJc w:val="left"/>
      <w:pPr>
        <w:ind w:left="2092" w:hanging="648"/>
      </w:pPr>
    </w:lvl>
    <w:lvl w:ilvl="4">
      <w:start w:val="1"/>
      <w:numFmt w:val="decimal"/>
      <w:lvlText w:val="%1.%2.%3.%4.%5."/>
      <w:lvlJc w:val="left"/>
      <w:pPr>
        <w:ind w:left="2596" w:hanging="792"/>
      </w:pPr>
    </w:lvl>
    <w:lvl w:ilvl="5">
      <w:start w:val="1"/>
      <w:numFmt w:val="decimal"/>
      <w:lvlText w:val="%1.%2.%3.%4.%5.%6."/>
      <w:lvlJc w:val="left"/>
      <w:pPr>
        <w:ind w:left="3100" w:hanging="936"/>
      </w:pPr>
    </w:lvl>
    <w:lvl w:ilvl="6">
      <w:start w:val="1"/>
      <w:numFmt w:val="decimal"/>
      <w:lvlText w:val="%1.%2.%3.%4.%5.%6.%7."/>
      <w:lvlJc w:val="left"/>
      <w:pPr>
        <w:ind w:left="3604" w:hanging="1080"/>
      </w:pPr>
    </w:lvl>
    <w:lvl w:ilvl="7">
      <w:start w:val="1"/>
      <w:numFmt w:val="decimal"/>
      <w:lvlText w:val="%1.%2.%3.%4.%5.%6.%7.%8."/>
      <w:lvlJc w:val="left"/>
      <w:pPr>
        <w:ind w:left="4108" w:hanging="1224"/>
      </w:pPr>
    </w:lvl>
    <w:lvl w:ilvl="8">
      <w:start w:val="1"/>
      <w:numFmt w:val="decimal"/>
      <w:lvlText w:val="%1.%2.%3.%4.%5.%6.%7.%8.%9."/>
      <w:lvlJc w:val="left"/>
      <w:pPr>
        <w:ind w:left="4684" w:hanging="1440"/>
      </w:pPr>
    </w:lvl>
  </w:abstractNum>
  <w:abstractNum w:abstractNumId="31">
    <w:nsid w:val="5AAF4803"/>
    <w:multiLevelType w:val="hybridMultilevel"/>
    <w:tmpl w:val="901861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AF6C16"/>
    <w:multiLevelType w:val="hybridMultilevel"/>
    <w:tmpl w:val="E4A88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12714"/>
    <w:multiLevelType w:val="hybridMultilevel"/>
    <w:tmpl w:val="AE06A9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CB42A7"/>
    <w:multiLevelType w:val="hybridMultilevel"/>
    <w:tmpl w:val="3F480404"/>
    <w:lvl w:ilvl="0" w:tplc="C01EB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0B2DAF"/>
    <w:multiLevelType w:val="hybridMultilevel"/>
    <w:tmpl w:val="C2860282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6">
    <w:nsid w:val="68C4746D"/>
    <w:multiLevelType w:val="hybridMultilevel"/>
    <w:tmpl w:val="994C9AD6"/>
    <w:lvl w:ilvl="0" w:tplc="3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6B055B7B"/>
    <w:multiLevelType w:val="hybridMultilevel"/>
    <w:tmpl w:val="32ECE270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8">
    <w:nsid w:val="6B2A72AC"/>
    <w:multiLevelType w:val="hybridMultilevel"/>
    <w:tmpl w:val="FFDC58F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3D3428D"/>
    <w:multiLevelType w:val="hybridMultilevel"/>
    <w:tmpl w:val="D2FA6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66037"/>
    <w:multiLevelType w:val="hybridMultilevel"/>
    <w:tmpl w:val="E4F64D72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1">
    <w:nsid w:val="75AC298F"/>
    <w:multiLevelType w:val="hybridMultilevel"/>
    <w:tmpl w:val="3236A7D0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7292BE0"/>
    <w:multiLevelType w:val="hybridMultilevel"/>
    <w:tmpl w:val="BACA6C68"/>
    <w:lvl w:ilvl="0" w:tplc="34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3">
    <w:nsid w:val="77887943"/>
    <w:multiLevelType w:val="hybridMultilevel"/>
    <w:tmpl w:val="5106AC70"/>
    <w:lvl w:ilvl="0" w:tplc="E6E8F3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F655EC"/>
    <w:multiLevelType w:val="hybridMultilevel"/>
    <w:tmpl w:val="17FC71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30"/>
  </w:num>
  <w:num w:numId="5">
    <w:abstractNumId w:val="25"/>
  </w:num>
  <w:num w:numId="6">
    <w:abstractNumId w:val="12"/>
  </w:num>
  <w:num w:numId="7">
    <w:abstractNumId w:val="15"/>
  </w:num>
  <w:num w:numId="8">
    <w:abstractNumId w:val="2"/>
  </w:num>
  <w:num w:numId="9">
    <w:abstractNumId w:val="19"/>
  </w:num>
  <w:num w:numId="10">
    <w:abstractNumId w:val="26"/>
  </w:num>
  <w:num w:numId="11">
    <w:abstractNumId w:val="28"/>
  </w:num>
  <w:num w:numId="12">
    <w:abstractNumId w:val="33"/>
  </w:num>
  <w:num w:numId="13">
    <w:abstractNumId w:val="31"/>
  </w:num>
  <w:num w:numId="14">
    <w:abstractNumId w:val="44"/>
  </w:num>
  <w:num w:numId="15">
    <w:abstractNumId w:val="20"/>
  </w:num>
  <w:num w:numId="16">
    <w:abstractNumId w:val="13"/>
  </w:num>
  <w:num w:numId="17">
    <w:abstractNumId w:val="4"/>
  </w:num>
  <w:num w:numId="18">
    <w:abstractNumId w:val="17"/>
  </w:num>
  <w:num w:numId="19">
    <w:abstractNumId w:val="36"/>
  </w:num>
  <w:num w:numId="20">
    <w:abstractNumId w:val="10"/>
  </w:num>
  <w:num w:numId="21">
    <w:abstractNumId w:val="21"/>
  </w:num>
  <w:num w:numId="22">
    <w:abstractNumId w:val="9"/>
  </w:num>
  <w:num w:numId="23">
    <w:abstractNumId w:val="21"/>
  </w:num>
  <w:num w:numId="24">
    <w:abstractNumId w:val="24"/>
  </w:num>
  <w:num w:numId="25">
    <w:abstractNumId w:val="7"/>
  </w:num>
  <w:num w:numId="26">
    <w:abstractNumId w:val="43"/>
  </w:num>
  <w:num w:numId="27">
    <w:abstractNumId w:val="3"/>
  </w:num>
  <w:num w:numId="28">
    <w:abstractNumId w:val="14"/>
  </w:num>
  <w:num w:numId="29">
    <w:abstractNumId w:val="29"/>
  </w:num>
  <w:num w:numId="30">
    <w:abstractNumId w:val="38"/>
  </w:num>
  <w:num w:numId="31">
    <w:abstractNumId w:val="41"/>
  </w:num>
  <w:num w:numId="32">
    <w:abstractNumId w:val="23"/>
  </w:num>
  <w:num w:numId="33">
    <w:abstractNumId w:val="8"/>
  </w:num>
  <w:num w:numId="34">
    <w:abstractNumId w:val="32"/>
  </w:num>
  <w:num w:numId="35">
    <w:abstractNumId w:val="18"/>
  </w:num>
  <w:num w:numId="36">
    <w:abstractNumId w:val="39"/>
  </w:num>
  <w:num w:numId="37">
    <w:abstractNumId w:val="22"/>
  </w:num>
  <w:num w:numId="38">
    <w:abstractNumId w:val="34"/>
  </w:num>
  <w:num w:numId="39">
    <w:abstractNumId w:val="35"/>
  </w:num>
  <w:num w:numId="40">
    <w:abstractNumId w:val="27"/>
  </w:num>
  <w:num w:numId="41">
    <w:abstractNumId w:val="5"/>
  </w:num>
  <w:num w:numId="42">
    <w:abstractNumId w:val="42"/>
  </w:num>
  <w:num w:numId="43">
    <w:abstractNumId w:val="6"/>
  </w:num>
  <w:num w:numId="44">
    <w:abstractNumId w:val="40"/>
  </w:num>
  <w:num w:numId="45">
    <w:abstractNumId w:val="11"/>
  </w:num>
  <w:num w:numId="46">
    <w:abstractNumId w:val="3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51B6"/>
    <w:rsid w:val="00006AA6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4078"/>
    <w:rsid w:val="000758DB"/>
    <w:rsid w:val="00075CF4"/>
    <w:rsid w:val="0007673F"/>
    <w:rsid w:val="00077560"/>
    <w:rsid w:val="0008251E"/>
    <w:rsid w:val="000878A2"/>
    <w:rsid w:val="00087931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5068"/>
    <w:rsid w:val="000B5508"/>
    <w:rsid w:val="000B5CEB"/>
    <w:rsid w:val="000C1CAD"/>
    <w:rsid w:val="000C2054"/>
    <w:rsid w:val="000C44A7"/>
    <w:rsid w:val="000C4608"/>
    <w:rsid w:val="000D3663"/>
    <w:rsid w:val="000D3CCA"/>
    <w:rsid w:val="000D42AE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7882"/>
    <w:rsid w:val="00120E2E"/>
    <w:rsid w:val="00122241"/>
    <w:rsid w:val="00126C6F"/>
    <w:rsid w:val="00132318"/>
    <w:rsid w:val="00132D04"/>
    <w:rsid w:val="001339DB"/>
    <w:rsid w:val="00133EFB"/>
    <w:rsid w:val="00134BD0"/>
    <w:rsid w:val="00135CBB"/>
    <w:rsid w:val="001418EF"/>
    <w:rsid w:val="00143489"/>
    <w:rsid w:val="00146694"/>
    <w:rsid w:val="0014756A"/>
    <w:rsid w:val="00151996"/>
    <w:rsid w:val="0015395E"/>
    <w:rsid w:val="001545CA"/>
    <w:rsid w:val="00154E32"/>
    <w:rsid w:val="00156608"/>
    <w:rsid w:val="001567E8"/>
    <w:rsid w:val="001628CA"/>
    <w:rsid w:val="00163CD8"/>
    <w:rsid w:val="00164166"/>
    <w:rsid w:val="00175F0E"/>
    <w:rsid w:val="0017751B"/>
    <w:rsid w:val="00177A81"/>
    <w:rsid w:val="00180436"/>
    <w:rsid w:val="00181F33"/>
    <w:rsid w:val="00184ACC"/>
    <w:rsid w:val="00190B36"/>
    <w:rsid w:val="00191E06"/>
    <w:rsid w:val="00191F73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4B58"/>
    <w:rsid w:val="002B30D7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44E3B"/>
    <w:rsid w:val="00354621"/>
    <w:rsid w:val="00355DFB"/>
    <w:rsid w:val="003631C7"/>
    <w:rsid w:val="0037024B"/>
    <w:rsid w:val="00370B06"/>
    <w:rsid w:val="00371920"/>
    <w:rsid w:val="00371C05"/>
    <w:rsid w:val="00380DC2"/>
    <w:rsid w:val="00386AF9"/>
    <w:rsid w:val="00397B6C"/>
    <w:rsid w:val="003A1671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24E5"/>
    <w:rsid w:val="00405188"/>
    <w:rsid w:val="0041070F"/>
    <w:rsid w:val="004123A0"/>
    <w:rsid w:val="00413F8E"/>
    <w:rsid w:val="0042112F"/>
    <w:rsid w:val="00433354"/>
    <w:rsid w:val="00433FAC"/>
    <w:rsid w:val="00437077"/>
    <w:rsid w:val="00442612"/>
    <w:rsid w:val="00442D64"/>
    <w:rsid w:val="004459A5"/>
    <w:rsid w:val="00446A15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7DB0"/>
    <w:rsid w:val="0054046F"/>
    <w:rsid w:val="00544B0A"/>
    <w:rsid w:val="00544C1E"/>
    <w:rsid w:val="0054687A"/>
    <w:rsid w:val="00552406"/>
    <w:rsid w:val="005524E2"/>
    <w:rsid w:val="00552DA3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7D1C"/>
    <w:rsid w:val="0059564E"/>
    <w:rsid w:val="00596B80"/>
    <w:rsid w:val="00597A7E"/>
    <w:rsid w:val="005A0DB9"/>
    <w:rsid w:val="005A541C"/>
    <w:rsid w:val="005B0CF2"/>
    <w:rsid w:val="005B3BAD"/>
    <w:rsid w:val="005B4BFE"/>
    <w:rsid w:val="005C23C4"/>
    <w:rsid w:val="005D133E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22494"/>
    <w:rsid w:val="00623056"/>
    <w:rsid w:val="00623369"/>
    <w:rsid w:val="006235FD"/>
    <w:rsid w:val="00631742"/>
    <w:rsid w:val="0063217D"/>
    <w:rsid w:val="00632750"/>
    <w:rsid w:val="0063423B"/>
    <w:rsid w:val="006455F6"/>
    <w:rsid w:val="0065395F"/>
    <w:rsid w:val="0065686B"/>
    <w:rsid w:val="00664FD3"/>
    <w:rsid w:val="00670834"/>
    <w:rsid w:val="00671FEF"/>
    <w:rsid w:val="00676F78"/>
    <w:rsid w:val="00683719"/>
    <w:rsid w:val="00695B3E"/>
    <w:rsid w:val="00695DA4"/>
    <w:rsid w:val="00696C5B"/>
    <w:rsid w:val="006A0D0F"/>
    <w:rsid w:val="006A2338"/>
    <w:rsid w:val="006A256A"/>
    <w:rsid w:val="006A7A65"/>
    <w:rsid w:val="006B205D"/>
    <w:rsid w:val="006B4CA7"/>
    <w:rsid w:val="006B6A14"/>
    <w:rsid w:val="006B7391"/>
    <w:rsid w:val="006C24BF"/>
    <w:rsid w:val="006C4897"/>
    <w:rsid w:val="006C63F0"/>
    <w:rsid w:val="006C7300"/>
    <w:rsid w:val="006D0623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27A2"/>
    <w:rsid w:val="007302A3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7346D"/>
    <w:rsid w:val="0077523D"/>
    <w:rsid w:val="00783924"/>
    <w:rsid w:val="00784BEF"/>
    <w:rsid w:val="00785E82"/>
    <w:rsid w:val="0079116C"/>
    <w:rsid w:val="00794439"/>
    <w:rsid w:val="007A2AAF"/>
    <w:rsid w:val="007B27FD"/>
    <w:rsid w:val="007B2A02"/>
    <w:rsid w:val="007B386E"/>
    <w:rsid w:val="007B6934"/>
    <w:rsid w:val="007C35C4"/>
    <w:rsid w:val="007C5193"/>
    <w:rsid w:val="007D218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35924"/>
    <w:rsid w:val="0083603E"/>
    <w:rsid w:val="008405B3"/>
    <w:rsid w:val="00842EDF"/>
    <w:rsid w:val="008454A1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5FB"/>
    <w:rsid w:val="0092334B"/>
    <w:rsid w:val="00923F3E"/>
    <w:rsid w:val="00932440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716B"/>
    <w:rsid w:val="009831C1"/>
    <w:rsid w:val="00984BB8"/>
    <w:rsid w:val="00984BDE"/>
    <w:rsid w:val="00986AD2"/>
    <w:rsid w:val="00993E28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ED5"/>
    <w:rsid w:val="009C68F7"/>
    <w:rsid w:val="009C7355"/>
    <w:rsid w:val="009E1361"/>
    <w:rsid w:val="009E1D0E"/>
    <w:rsid w:val="009E3C9C"/>
    <w:rsid w:val="009E5AFF"/>
    <w:rsid w:val="009E77C5"/>
    <w:rsid w:val="009F1D2D"/>
    <w:rsid w:val="009F3A83"/>
    <w:rsid w:val="009F6BDD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61BF"/>
    <w:rsid w:val="00AA0378"/>
    <w:rsid w:val="00AA1A7D"/>
    <w:rsid w:val="00AA5F05"/>
    <w:rsid w:val="00AA6336"/>
    <w:rsid w:val="00AB209E"/>
    <w:rsid w:val="00AB35F8"/>
    <w:rsid w:val="00AC109B"/>
    <w:rsid w:val="00AC1DAD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7B0F"/>
    <w:rsid w:val="00B417B5"/>
    <w:rsid w:val="00B443AC"/>
    <w:rsid w:val="00B473A6"/>
    <w:rsid w:val="00B508D4"/>
    <w:rsid w:val="00B520A4"/>
    <w:rsid w:val="00B603E6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37D3B"/>
    <w:rsid w:val="00C40ECD"/>
    <w:rsid w:val="00C42EFF"/>
    <w:rsid w:val="00C45F77"/>
    <w:rsid w:val="00C46076"/>
    <w:rsid w:val="00C50550"/>
    <w:rsid w:val="00C52953"/>
    <w:rsid w:val="00C53A85"/>
    <w:rsid w:val="00C6111D"/>
    <w:rsid w:val="00C63790"/>
    <w:rsid w:val="00C6425C"/>
    <w:rsid w:val="00C828E9"/>
    <w:rsid w:val="00C83FE3"/>
    <w:rsid w:val="00C86BD5"/>
    <w:rsid w:val="00C87779"/>
    <w:rsid w:val="00C911D9"/>
    <w:rsid w:val="00C919E8"/>
    <w:rsid w:val="00C9637F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1F99"/>
    <w:rsid w:val="00D13228"/>
    <w:rsid w:val="00D1414F"/>
    <w:rsid w:val="00D31E91"/>
    <w:rsid w:val="00D4398C"/>
    <w:rsid w:val="00D450D3"/>
    <w:rsid w:val="00D503B4"/>
    <w:rsid w:val="00D5113D"/>
    <w:rsid w:val="00D51A23"/>
    <w:rsid w:val="00D52E15"/>
    <w:rsid w:val="00D53424"/>
    <w:rsid w:val="00D53A0A"/>
    <w:rsid w:val="00D54BF5"/>
    <w:rsid w:val="00D57B98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A0708"/>
    <w:rsid w:val="00DA0E52"/>
    <w:rsid w:val="00DA79C5"/>
    <w:rsid w:val="00DB16F1"/>
    <w:rsid w:val="00DB5812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55A1"/>
    <w:rsid w:val="00DE6244"/>
    <w:rsid w:val="00DF0574"/>
    <w:rsid w:val="00DF2A17"/>
    <w:rsid w:val="00E01850"/>
    <w:rsid w:val="00E03DED"/>
    <w:rsid w:val="00E04577"/>
    <w:rsid w:val="00E05A82"/>
    <w:rsid w:val="00E1319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17CF"/>
    <w:rsid w:val="00E91AE6"/>
    <w:rsid w:val="00E948D2"/>
    <w:rsid w:val="00E95AD8"/>
    <w:rsid w:val="00E97803"/>
    <w:rsid w:val="00EA2AE3"/>
    <w:rsid w:val="00EB066B"/>
    <w:rsid w:val="00EB1A41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7B1F"/>
    <w:rsid w:val="00EE7DF1"/>
    <w:rsid w:val="00EF2CD9"/>
    <w:rsid w:val="00EF55DF"/>
    <w:rsid w:val="00EF7BEE"/>
    <w:rsid w:val="00F14F38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7420"/>
    <w:rsid w:val="00F70B16"/>
    <w:rsid w:val="00F7263A"/>
    <w:rsid w:val="00F739BA"/>
    <w:rsid w:val="00F8123A"/>
    <w:rsid w:val="00F81B74"/>
    <w:rsid w:val="00F81F1E"/>
    <w:rsid w:val="00F8401C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B0AFA"/>
    <w:rsid w:val="00FB0B04"/>
    <w:rsid w:val="00FB0DCE"/>
    <w:rsid w:val="00FB36E7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rlos%20Welsh\Datos%20de%20programa\Microsoft\Plantillas\carta%20D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4AD6D-3236-45EB-ABAD-47D06CCD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DL.dot</Template>
  <TotalTime>4</TotalTime>
  <Pages>3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Carlos Welsh</dc:creator>
  <cp:lastModifiedBy>Cecilia Acuña</cp:lastModifiedBy>
  <cp:revision>5</cp:revision>
  <cp:lastPrinted>2015-12-14T20:51:00Z</cp:lastPrinted>
  <dcterms:created xsi:type="dcterms:W3CDTF">2016-01-19T16:11:00Z</dcterms:created>
  <dcterms:modified xsi:type="dcterms:W3CDTF">2016-01-19T16:17:00Z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